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3B8C" w14:textId="77777777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A1DD25" wp14:editId="63ADA523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236BB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60EBA308" w14:textId="77777777" w:rsidTr="00AB2CDC">
        <w:trPr>
          <w:trHeight w:val="2160"/>
        </w:trPr>
        <w:tc>
          <w:tcPr>
            <w:tcW w:w="900" w:type="dxa"/>
          </w:tcPr>
          <w:p w14:paraId="2C066B56" w14:textId="77777777" w:rsidR="00605A5B" w:rsidRDefault="00605A5B"/>
        </w:tc>
        <w:tc>
          <w:tcPr>
            <w:tcW w:w="8991" w:type="dxa"/>
          </w:tcPr>
          <w:p w14:paraId="0D50974A" w14:textId="250DD776" w:rsidR="00605A5B" w:rsidRPr="007C1AFB" w:rsidRDefault="007C1AFB" w:rsidP="00AB2CDC">
            <w:pPr>
              <w:pStyle w:val="TitleAlt"/>
              <w:rPr>
                <w:rFonts w:ascii="Cambria" w:hAnsi="Cambria"/>
              </w:rPr>
            </w:pPr>
            <w:proofErr w:type="spellStart"/>
            <w:r>
              <w:t>Nguy</w:t>
            </w:r>
            <w:r>
              <w:rPr>
                <w:rFonts w:ascii="Cambria" w:hAnsi="Cambria"/>
              </w:rPr>
              <w:t>ễn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Tiến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Đạt</w:t>
            </w:r>
            <w:proofErr w:type="spellEnd"/>
          </w:p>
          <w:p w14:paraId="67C8AB93" w14:textId="006FB93C" w:rsidR="00605A5B" w:rsidRDefault="007C1AFB" w:rsidP="00A77921">
            <w:pPr>
              <w:pStyle w:val="Subtitle"/>
            </w:pPr>
            <w:r>
              <w:t>Software Developer</w:t>
            </w:r>
          </w:p>
        </w:tc>
        <w:tc>
          <w:tcPr>
            <w:tcW w:w="899" w:type="dxa"/>
          </w:tcPr>
          <w:p w14:paraId="186B215D" w14:textId="77777777" w:rsidR="00605A5B" w:rsidRDefault="00605A5B"/>
        </w:tc>
      </w:tr>
    </w:tbl>
    <w:p w14:paraId="4ADA573A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754C3B0C" w14:textId="77777777" w:rsidTr="00853F52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551266F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53C4C6A" w14:textId="77777777" w:rsidR="00507E93" w:rsidRDefault="00507E93"/>
        </w:tc>
      </w:tr>
      <w:tr w:rsidR="00853F52" w14:paraId="0AE1C8DC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8823293" w14:textId="77777777" w:rsidR="00853F52" w:rsidRPr="00605A5B" w:rsidRDefault="00A418ED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40F12BACB30D4C8E93E48009916CFF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53F52" w:rsidRPr="00605A5B">
                  <w:t>Contact</w:t>
                </w:r>
              </w:sdtContent>
            </w:sdt>
          </w:p>
          <w:p w14:paraId="397FDDEE" w14:textId="074A5B1E" w:rsidR="00853F52" w:rsidRPr="00C42F47" w:rsidRDefault="00A418ED" w:rsidP="00A418ED">
            <w:pPr>
              <w:jc w:val="right"/>
            </w:pPr>
            <w:r>
              <w:t>8/32a TX40, district 12</w:t>
            </w:r>
          </w:p>
          <w:p w14:paraId="7971B6F8" w14:textId="7105C790" w:rsidR="00853F52" w:rsidRPr="00853F52" w:rsidRDefault="007C1AFB" w:rsidP="00C604F8">
            <w:pPr>
              <w:jc w:val="right"/>
              <w:rPr>
                <w:lang w:val="de-DE"/>
              </w:rPr>
            </w:pPr>
            <w:r>
              <w:t>0973037401</w:t>
            </w:r>
          </w:p>
          <w:p w14:paraId="1A853B30" w14:textId="2860E30D" w:rsidR="00853F52" w:rsidRPr="00853F52" w:rsidRDefault="007C1AFB" w:rsidP="00C604F8">
            <w:pPr>
              <w:jc w:val="right"/>
              <w:rPr>
                <w:lang w:val="de-DE"/>
              </w:rPr>
            </w:pPr>
            <w:r>
              <w:t>nguyetiedat@gmail.com</w:t>
            </w:r>
          </w:p>
          <w:p w14:paraId="043C53EB" w14:textId="77777777" w:rsidR="00853F52" w:rsidRPr="00853F52" w:rsidRDefault="00853F52" w:rsidP="00C604F8">
            <w:pPr>
              <w:jc w:val="right"/>
              <w:rPr>
                <w:lang w:val="de-DE"/>
              </w:rPr>
            </w:pPr>
          </w:p>
          <w:p w14:paraId="09E17CA4" w14:textId="0304F4E5" w:rsidR="00853F52" w:rsidRDefault="00853F52" w:rsidP="007C1AFB">
            <w:pPr>
              <w:jc w:val="right"/>
            </w:pPr>
          </w:p>
          <w:p w14:paraId="2A775A19" w14:textId="77777777" w:rsidR="00853F52" w:rsidRDefault="00853F52" w:rsidP="00C604F8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3FC8459A" w14:textId="3A813AA9" w:rsidR="00853F52" w:rsidRDefault="007C1AFB" w:rsidP="00C42F47">
            <w:pPr>
              <w:pStyle w:val="Heading1"/>
            </w:pPr>
            <w:r>
              <w:t>Dear recruiter team,</w:t>
            </w:r>
          </w:p>
          <w:p w14:paraId="3CB69672" w14:textId="77777777" w:rsidR="00A418ED" w:rsidRDefault="00A418ED" w:rsidP="00A418ED">
            <w:pPr>
              <w:pStyle w:val="ListBullet"/>
              <w:numPr>
                <w:ilvl w:val="0"/>
                <w:numId w:val="0"/>
              </w:numPr>
              <w:ind w:left="173" w:hanging="173"/>
            </w:pPr>
          </w:p>
          <w:p w14:paraId="3C068A24" w14:textId="010D9C9F" w:rsidR="00853F52" w:rsidRDefault="007C1AFB" w:rsidP="00A418ED">
            <w:pPr>
              <w:pStyle w:val="ListBullet"/>
              <w:numPr>
                <w:ilvl w:val="0"/>
                <w:numId w:val="0"/>
              </w:numPr>
              <w:ind w:left="173" w:hanging="173"/>
            </w:pPr>
            <w:r>
              <w:t>I’ve working as Software Developer for 2 year</w:t>
            </w:r>
            <w:r w:rsidR="00A418ED">
              <w:t>s</w:t>
            </w:r>
            <w:r>
              <w:t xml:space="preserve"> at the </w:t>
            </w:r>
            <w:r w:rsidRPr="007C1AFB">
              <w:t>outsource</w:t>
            </w:r>
            <w:r>
              <w:t xml:space="preserve"> </w:t>
            </w:r>
            <w:r w:rsidRPr="007C1AFB">
              <w:t>company</w:t>
            </w:r>
            <w:r>
              <w:t xml:space="preserve">. Now, I want to look for </w:t>
            </w:r>
            <w:r w:rsidRPr="007C1AFB">
              <w:t>an opportunity</w:t>
            </w:r>
            <w:r>
              <w:t xml:space="preserve"> to working at the product company like </w:t>
            </w:r>
            <w:r w:rsidR="00A418ED">
              <w:t>Microsoft</w:t>
            </w:r>
            <w:r>
              <w:t>.</w:t>
            </w:r>
          </w:p>
          <w:p w14:paraId="2A5F1311" w14:textId="77777777" w:rsidR="00A418ED" w:rsidRDefault="00A418ED" w:rsidP="00A418ED">
            <w:pPr>
              <w:pStyle w:val="ListBullet"/>
              <w:numPr>
                <w:ilvl w:val="0"/>
                <w:numId w:val="0"/>
              </w:numPr>
              <w:ind w:left="173" w:hanging="173"/>
            </w:pPr>
          </w:p>
          <w:p w14:paraId="5A653BA0" w14:textId="2B0267E5" w:rsidR="00853F52" w:rsidRDefault="007C1AFB" w:rsidP="007C1AFB">
            <w:r>
              <w:t xml:space="preserve">The main reason </w:t>
            </w:r>
            <w:r w:rsidR="00A418ED">
              <w:t>that my salary was low, and I feel concern about my long-term career path at my company.</w:t>
            </w:r>
          </w:p>
          <w:p w14:paraId="612C187A" w14:textId="77777777" w:rsidR="00A418ED" w:rsidRDefault="00A418ED" w:rsidP="007C1AFB"/>
          <w:p w14:paraId="5B2E875B" w14:textId="3893F774" w:rsidR="00A418ED" w:rsidRDefault="00A418ED" w:rsidP="007C1AFB">
            <w:r>
              <w:t>Hope I can be</w:t>
            </w:r>
            <w:r w:rsidRPr="00A418ED">
              <w:t xml:space="preserve"> your potential candidate</w:t>
            </w:r>
            <w:r>
              <w:t>.</w:t>
            </w:r>
          </w:p>
          <w:p w14:paraId="655522E5" w14:textId="77777777" w:rsidR="00A418ED" w:rsidRDefault="00A418ED" w:rsidP="007C1AFB"/>
          <w:p w14:paraId="5EC15B2D" w14:textId="1BFA031B" w:rsidR="00A418ED" w:rsidRDefault="00A418ED" w:rsidP="007C1AFB">
            <w:r w:rsidRPr="00A418ED">
              <w:t>Please keep me informed</w:t>
            </w:r>
            <w:r>
              <w:t xml:space="preserve">, thank you! </w:t>
            </w:r>
          </w:p>
          <w:p w14:paraId="3B38A49E" w14:textId="77777777" w:rsidR="00A418ED" w:rsidRDefault="00A418ED" w:rsidP="007C1AFB"/>
          <w:p w14:paraId="78AD461C" w14:textId="77777777" w:rsidR="00853F52" w:rsidRDefault="00853F52" w:rsidP="00666C5D"/>
          <w:p w14:paraId="2A6789F9" w14:textId="77777777" w:rsidR="00853F52" w:rsidRDefault="00A418ED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-1610432825"/>
                <w:placeholder>
                  <w:docPart w:val="F18199D4C7074BD6BB6084E3EF3E3CF9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53F52" w:rsidRPr="00666C5D">
                  <w:rPr>
                    <w:rStyle w:val="Emphasis"/>
                  </w:rPr>
                  <w:t>Sincerely,</w:t>
                </w:r>
              </w:sdtContent>
            </w:sdt>
          </w:p>
          <w:p w14:paraId="6124DB37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5DFAAAF0" w14:textId="7D4F9DB8" w:rsidR="00853F52" w:rsidRDefault="00A418ED" w:rsidP="00666C5D">
            <w:pPr>
              <w:rPr>
                <w:rStyle w:val="Emphasis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14:paraId="747CB0D8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6E9951BE" w14:textId="7BAB2CE9" w:rsidR="00853F52" w:rsidRPr="00666C5D" w:rsidRDefault="00853F52" w:rsidP="00666C5D">
            <w:pPr>
              <w:rPr>
                <w:color w:val="4A6158" w:themeColor="accent5" w:themeShade="BF"/>
              </w:rPr>
            </w:pPr>
          </w:p>
        </w:tc>
      </w:tr>
    </w:tbl>
    <w:p w14:paraId="12E34384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B295" w14:textId="77777777" w:rsidR="007C1AFB" w:rsidRDefault="007C1AFB" w:rsidP="00F316AD">
      <w:r>
        <w:separator/>
      </w:r>
    </w:p>
  </w:endnote>
  <w:endnote w:type="continuationSeparator" w:id="0">
    <w:p w14:paraId="2460935A" w14:textId="77777777" w:rsidR="007C1AFB" w:rsidRDefault="007C1AFB" w:rsidP="00F316AD">
      <w:r>
        <w:continuationSeparator/>
      </w:r>
    </w:p>
  </w:endnote>
  <w:endnote w:type="continuationNotice" w:id="1">
    <w:p w14:paraId="64BA2EFC" w14:textId="77777777" w:rsidR="007C1AFB" w:rsidRDefault="007C1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219C" w14:textId="77777777" w:rsidR="007C1AFB" w:rsidRDefault="007C1AFB" w:rsidP="00F316AD">
      <w:r>
        <w:separator/>
      </w:r>
    </w:p>
  </w:footnote>
  <w:footnote w:type="continuationSeparator" w:id="0">
    <w:p w14:paraId="6BB3AA44" w14:textId="77777777" w:rsidR="007C1AFB" w:rsidRDefault="007C1AFB" w:rsidP="00F316AD">
      <w:r>
        <w:continuationSeparator/>
      </w:r>
    </w:p>
  </w:footnote>
  <w:footnote w:type="continuationNotice" w:id="1">
    <w:p w14:paraId="6D574B26" w14:textId="77777777" w:rsidR="007C1AFB" w:rsidRDefault="007C1A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FB"/>
    <w:rsid w:val="0001399F"/>
    <w:rsid w:val="00095D41"/>
    <w:rsid w:val="000A0CD4"/>
    <w:rsid w:val="000E1D4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B0F94"/>
    <w:rsid w:val="007C14FA"/>
    <w:rsid w:val="007C1AFB"/>
    <w:rsid w:val="007C7389"/>
    <w:rsid w:val="00815943"/>
    <w:rsid w:val="00843C42"/>
    <w:rsid w:val="00853F52"/>
    <w:rsid w:val="00860DB6"/>
    <w:rsid w:val="0088104A"/>
    <w:rsid w:val="00896FA4"/>
    <w:rsid w:val="008B507E"/>
    <w:rsid w:val="0099359E"/>
    <w:rsid w:val="009941DA"/>
    <w:rsid w:val="00A27B14"/>
    <w:rsid w:val="00A30F44"/>
    <w:rsid w:val="00A418ED"/>
    <w:rsid w:val="00A77921"/>
    <w:rsid w:val="00AB2CDC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D47124"/>
    <w:rsid w:val="00D93B73"/>
    <w:rsid w:val="00DA0D2A"/>
    <w:rsid w:val="00DD5D7B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7AE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guyen291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F12BACB30D4C8E93E48009916CF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A7A2-C1F2-4045-84CA-43308A60A45A}"/>
      </w:docPartPr>
      <w:docPartBody>
        <w:p w:rsidR="00000000" w:rsidRDefault="00A349F7">
          <w:pPr>
            <w:pStyle w:val="40F12BACB30D4C8E93E48009916CFF78"/>
          </w:pPr>
          <w:r w:rsidRPr="00605A5B">
            <w:t>Contact</w:t>
          </w:r>
        </w:p>
      </w:docPartBody>
    </w:docPart>
    <w:docPart>
      <w:docPartPr>
        <w:name w:val="F18199D4C7074BD6BB6084E3EF3E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FA1C0-E1C8-4A38-BE1C-59A5A040D4BE}"/>
      </w:docPartPr>
      <w:docPartBody>
        <w:p w:rsidR="00000000" w:rsidRDefault="00A349F7">
          <w:pPr>
            <w:pStyle w:val="F18199D4C7074BD6BB6084E3EF3E3CF9"/>
          </w:pPr>
          <w:r w:rsidRPr="00666C5D">
            <w:rPr>
              <w:rStyle w:val="Emphasis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AD92852E4C46CDA351859BE3E5C793">
    <w:name w:val="64AD92852E4C46CDA351859BE3E5C793"/>
  </w:style>
  <w:style w:type="paragraph" w:customStyle="1" w:styleId="2A0EA32281594318873914DB0D814377">
    <w:name w:val="2A0EA32281594318873914DB0D814377"/>
  </w:style>
  <w:style w:type="paragraph" w:customStyle="1" w:styleId="1C29115F1FC34207AC32C19F7459B3BE">
    <w:name w:val="1C29115F1FC34207AC32C19F7459B3BE"/>
  </w:style>
  <w:style w:type="paragraph" w:customStyle="1" w:styleId="40F12BACB30D4C8E93E48009916CFF78">
    <w:name w:val="40F12BACB30D4C8E93E48009916CFF78"/>
  </w:style>
  <w:style w:type="paragraph" w:customStyle="1" w:styleId="4F7F9DE2498F476394EF8415BFCEC62F">
    <w:name w:val="4F7F9DE2498F476394EF8415BFCEC62F"/>
  </w:style>
  <w:style w:type="paragraph" w:customStyle="1" w:styleId="6FB8E17FE7824BCB852C6F14D36C782C">
    <w:name w:val="6FB8E17FE7824BCB852C6F14D36C782C"/>
  </w:style>
  <w:style w:type="paragraph" w:customStyle="1" w:styleId="DD1425769F8746719C53B87CAC2E40CC">
    <w:name w:val="DD1425769F8746719C53B87CAC2E40CC"/>
  </w:style>
  <w:style w:type="paragraph" w:customStyle="1" w:styleId="5D084CD2F3244CF08C5B550FC9875F4C">
    <w:name w:val="5D084CD2F3244CF08C5B550FC9875F4C"/>
  </w:style>
  <w:style w:type="paragraph" w:customStyle="1" w:styleId="D3AC44BA13A94E21B3551097D24541EA">
    <w:name w:val="D3AC44BA13A94E21B3551097D24541EA"/>
  </w:style>
  <w:style w:type="paragraph" w:customStyle="1" w:styleId="E78155602AAA4C0D820E3E3476329E39">
    <w:name w:val="E78155602AAA4C0D820E3E3476329E39"/>
  </w:style>
  <w:style w:type="paragraph" w:customStyle="1" w:styleId="5BACBB61C26D4249BA9A13824FE53525">
    <w:name w:val="5BACBB61C26D4249BA9A13824FE53525"/>
  </w:style>
  <w:style w:type="paragraph" w:customStyle="1" w:styleId="086BAC54D22C49A6BA13D7F41FA319D6">
    <w:name w:val="086BAC54D22C49A6BA13D7F41FA319D6"/>
  </w:style>
  <w:style w:type="paragraph" w:customStyle="1" w:styleId="574E50907E674CBAA2746A0D12099ED9">
    <w:name w:val="574E50907E674CBAA2746A0D12099ED9"/>
  </w:style>
  <w:style w:type="paragraph" w:customStyle="1" w:styleId="96C55CF033FF4533BE708EC2EE34CCA1">
    <w:name w:val="96C55CF033FF4533BE708EC2EE34CCA1"/>
  </w:style>
  <w:style w:type="paragraph" w:customStyle="1" w:styleId="E3F2F44E9D9346CFBAB1934E852B0C21">
    <w:name w:val="E3F2F44E9D9346CFBAB1934E852B0C21"/>
  </w:style>
  <w:style w:type="paragraph" w:customStyle="1" w:styleId="64E12FEEA669403FA8951AF4E180BC40">
    <w:name w:val="64E12FEEA669403FA8951AF4E180BC40"/>
  </w:style>
  <w:style w:type="paragraph" w:customStyle="1" w:styleId="04BC45FAD96945A4B010EE37C38A6322">
    <w:name w:val="04BC45FAD96945A4B010EE37C38A6322"/>
  </w:style>
  <w:style w:type="paragraph" w:customStyle="1" w:styleId="2F5D5D8C60E9494194C75BB03124B75A">
    <w:name w:val="2F5D5D8C60E9494194C75BB03124B75A"/>
  </w:style>
  <w:style w:type="paragraph" w:customStyle="1" w:styleId="3C09F516092B465FB447ED685380BF03">
    <w:name w:val="3C09F516092B465FB447ED685380BF03"/>
  </w:style>
  <w:style w:type="paragraph" w:customStyle="1" w:styleId="E565643DAD8C487AABCC25EBD2BC5895">
    <w:name w:val="E565643DAD8C487AABCC25EBD2BC5895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F18199D4C7074BD6BB6084E3EF3E3CF9">
    <w:name w:val="F18199D4C7074BD6BB6084E3EF3E3CF9"/>
  </w:style>
  <w:style w:type="paragraph" w:customStyle="1" w:styleId="F7BF8F6C65BE4751A95335EA53C54454">
    <w:name w:val="F7BF8F6C65BE4751A95335EA53C54454"/>
  </w:style>
  <w:style w:type="paragraph" w:customStyle="1" w:styleId="3E2569E1C3F34928AF7BD7A5A7B3A980">
    <w:name w:val="3E2569E1C3F34928AF7BD7A5A7B3A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2024-02-01T02:44:00Z</dcterms:created>
  <dcterms:modified xsi:type="dcterms:W3CDTF">2024-02-01T03:03:00Z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